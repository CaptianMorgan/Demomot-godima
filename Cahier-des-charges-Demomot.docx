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94" w:rsidRPr="007625C0" w:rsidRDefault="008D52EE" w:rsidP="001B1602">
      <w:pPr>
        <w:pStyle w:val="Titre1"/>
        <w:spacing w:before="120"/>
      </w:pPr>
      <w:r>
        <w:t>I</w:t>
      </w:r>
      <w:r w:rsidRPr="007625C0">
        <w:t xml:space="preserve">NFORMATIONS </w:t>
      </w:r>
      <w:r>
        <w:t>GENERALES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823"/>
        <w:gridCol w:w="2550"/>
        <w:gridCol w:w="2409"/>
      </w:tblGrid>
      <w:tr w:rsidR="00EB446B" w:rsidRPr="00CE4D89" w:rsidTr="005C1027">
        <w:trPr>
          <w:trHeight w:val="260"/>
          <w:jc w:val="center"/>
        </w:trPr>
        <w:tc>
          <w:tcPr>
            <w:tcW w:w="3234" w:type="dxa"/>
          </w:tcPr>
          <w:p w:rsidR="00EB446B" w:rsidRPr="00540F26" w:rsidRDefault="001C6221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="00EB446B"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:rsidR="00EB446B" w:rsidRDefault="00A67183" w:rsidP="0060353E">
            <w:pPr>
              <w:pStyle w:val="TexteTableau"/>
              <w:tabs>
                <w:tab w:val="left" w:pos="1026"/>
              </w:tabs>
            </w:pPr>
            <w:r>
              <w:t>Nom</w:t>
            </w:r>
            <w:r w:rsidR="00EB446B">
              <w:t>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EB446B" w:rsidRPr="0060353E" w:rsidRDefault="0060353E" w:rsidP="0060353E">
            <w:pPr>
              <w:pStyle w:val="NOM"/>
              <w:tabs>
                <w:tab w:val="left" w:pos="1026"/>
              </w:tabs>
              <w:rPr>
                <w:b w:val="0"/>
                <w:caps w:val="0"/>
              </w:rPr>
            </w:pPr>
            <w:proofErr w:type="spellStart"/>
            <w:r>
              <w:rPr>
                <w:b w:val="0"/>
                <w:caps w:val="0"/>
              </w:rPr>
              <w:t>Godi</w:t>
            </w:r>
            <w:proofErr w:type="spellEnd"/>
          </w:p>
        </w:tc>
        <w:tc>
          <w:tcPr>
            <w:tcW w:w="2409" w:type="dxa"/>
          </w:tcPr>
          <w:p w:rsidR="00EB446B" w:rsidRDefault="00A67183" w:rsidP="00595604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EB446B">
              <w:t>:</w:t>
            </w:r>
            <w:r w:rsidR="00595604">
              <w:t xml:space="preserve">  </w:t>
            </w:r>
            <w:r w:rsidR="0060353E">
              <w:t>Matthieu</w:t>
            </w:r>
          </w:p>
        </w:tc>
      </w:tr>
      <w:tr w:rsidR="00186359" w:rsidTr="005C1027">
        <w:trPr>
          <w:trHeight w:val="260"/>
          <w:jc w:val="center"/>
        </w:trPr>
        <w:tc>
          <w:tcPr>
            <w:tcW w:w="3234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5782" w:type="dxa"/>
            <w:gridSpan w:val="3"/>
          </w:tcPr>
          <w:p w:rsidR="00186359" w:rsidRPr="00B916EE" w:rsidRDefault="00595604" w:rsidP="008D06A1">
            <w:pPr>
              <w:pStyle w:val="TexteTableau"/>
              <w:rPr>
                <w:rFonts w:ascii="ETML" w:hAnsi="ETML"/>
              </w:rPr>
            </w:pPr>
            <w:proofErr w:type="spellStart"/>
            <w:r>
              <w:rPr>
                <w:rFonts w:ascii="ETML" w:hAnsi="ETML"/>
              </w:rPr>
              <w:t>Etml</w:t>
            </w:r>
            <w:proofErr w:type="spellEnd"/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Période de </w:t>
            </w:r>
            <w:r w:rsidR="00540F26">
              <w:rPr>
                <w:rFonts w:ascii="Calibri" w:hAnsi="Calibri" w:cs="Arial"/>
                <w:b/>
                <w:sz w:val="28"/>
                <w:szCs w:val="28"/>
              </w:rPr>
              <w:t>r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>éalisation</w:t>
            </w:r>
            <w:r w:rsidR="005C1027">
              <w:rPr>
                <w:rFonts w:ascii="Calibri" w:hAnsi="Calibri" w:cs="Arial"/>
                <w:b/>
                <w:sz w:val="28"/>
                <w:szCs w:val="28"/>
              </w:rPr>
              <w:t> :</w:t>
            </w:r>
          </w:p>
        </w:tc>
        <w:tc>
          <w:tcPr>
            <w:tcW w:w="5782" w:type="dxa"/>
            <w:gridSpan w:val="3"/>
          </w:tcPr>
          <w:p w:rsidR="00CF52ED" w:rsidRPr="00C93A03" w:rsidRDefault="00595604" w:rsidP="0001422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22 à 26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Horaire de travail :</w:t>
            </w:r>
          </w:p>
        </w:tc>
        <w:tc>
          <w:tcPr>
            <w:tcW w:w="5782" w:type="dxa"/>
            <w:gridSpan w:val="3"/>
          </w:tcPr>
          <w:p w:rsidR="00CF52ED" w:rsidRPr="00C93A03" w:rsidRDefault="00D919D5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30 période</w:t>
            </w:r>
            <w:r w:rsidR="009A6B24">
              <w:rPr>
                <w:rFonts w:ascii="Calibri" w:hAnsi="Calibri" w:cs="Arial"/>
                <w:sz w:val="28"/>
                <w:szCs w:val="28"/>
              </w:rPr>
              <w:t>s</w:t>
            </w:r>
            <w:r>
              <w:rPr>
                <w:rFonts w:ascii="Calibri" w:hAnsi="Calibri" w:cs="Arial"/>
                <w:sz w:val="28"/>
                <w:szCs w:val="28"/>
              </w:rPr>
              <w:t xml:space="preserve"> par semaine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Nombre d'heures :</w:t>
            </w:r>
          </w:p>
        </w:tc>
        <w:tc>
          <w:tcPr>
            <w:tcW w:w="5782" w:type="dxa"/>
            <w:gridSpan w:val="3"/>
          </w:tcPr>
          <w:p w:rsidR="00CF52ED" w:rsidRPr="00C93A03" w:rsidRDefault="009A6B24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75</w:t>
            </w:r>
          </w:p>
        </w:tc>
      </w:tr>
      <w:tr w:rsidR="004216AC" w:rsidTr="005C1027">
        <w:trPr>
          <w:trHeight w:val="260"/>
          <w:jc w:val="center"/>
        </w:trPr>
        <w:tc>
          <w:tcPr>
            <w:tcW w:w="3234" w:type="dxa"/>
          </w:tcPr>
          <w:p w:rsidR="004216AC" w:rsidRPr="00540F26" w:rsidRDefault="004216AC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Livraison</w:t>
            </w:r>
          </w:p>
        </w:tc>
        <w:tc>
          <w:tcPr>
            <w:tcW w:w="5782" w:type="dxa"/>
            <w:gridSpan w:val="3"/>
          </w:tcPr>
          <w:p w:rsidR="004216AC" w:rsidRDefault="00C60126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Lu</w:t>
            </w:r>
            <w:r w:rsidR="0010755D">
              <w:rPr>
                <w:rFonts w:ascii="Calibri" w:hAnsi="Calibri" w:cs="Arial"/>
                <w:sz w:val="28"/>
                <w:szCs w:val="28"/>
              </w:rPr>
              <w:t>ndi 26</w:t>
            </w:r>
            <w:r w:rsidR="00846A4A">
              <w:rPr>
                <w:rFonts w:ascii="Calibri" w:hAnsi="Calibri" w:cs="Arial"/>
                <w:sz w:val="28"/>
                <w:szCs w:val="28"/>
              </w:rPr>
              <w:t>.06.2017</w:t>
            </w:r>
          </w:p>
        </w:tc>
      </w:tr>
    </w:tbl>
    <w:p w:rsidR="00411F94" w:rsidRPr="007625C0" w:rsidRDefault="008D52EE" w:rsidP="008D52EE">
      <w:pPr>
        <w:pStyle w:val="Titre1"/>
      </w:pPr>
      <w:r>
        <w:t>P</w:t>
      </w:r>
      <w:r w:rsidR="00411F94" w:rsidRPr="007625C0">
        <w:t>ROCÉDURE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</w:t>
      </w:r>
      <w:r w:rsidR="00031DE9">
        <w:t xml:space="preserve">’élève </w:t>
      </w:r>
      <w:r w:rsidRPr="003F6AFA">
        <w:t xml:space="preserve">réalise un travail personnel sur </w:t>
      </w:r>
      <w:r w:rsidR="00031DE9">
        <w:t>la base d'un cahier des charges</w:t>
      </w:r>
      <w:r w:rsidR="008F3DF4">
        <w:t xml:space="preserve"> selon le niveau des priorités</w:t>
      </w:r>
      <w:r w:rsidR="00756A7D">
        <w:t>.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Le cahier</w:t>
      </w:r>
      <w:r w:rsidR="00756A7D">
        <w:t xml:space="preserve"> des charges est approuvé </w:t>
      </w:r>
      <w:r w:rsidR="00031DE9">
        <w:t>par un enseignant</w:t>
      </w:r>
      <w:r w:rsidRPr="003F6AFA">
        <w:t>. Il est en outre prése</w:t>
      </w:r>
      <w:r w:rsidR="00AC459F">
        <w:t xml:space="preserve">nté, commenté et discuté avec </w:t>
      </w:r>
      <w:r w:rsidR="008F3DF4">
        <w:t>l’élève</w:t>
      </w:r>
      <w:r w:rsidRPr="003F6AFA">
        <w:t>.</w:t>
      </w:r>
    </w:p>
    <w:p w:rsidR="00D46C5B" w:rsidRPr="003F6AFA" w:rsidRDefault="00031DE9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>
        <w:t>L’élève</w:t>
      </w:r>
      <w:r w:rsidR="007C374C">
        <w:t xml:space="preserve"> </w:t>
      </w:r>
      <w:r w:rsidR="00D46C5B" w:rsidRPr="003F6AFA">
        <w:t>est entièremen</w:t>
      </w:r>
      <w:r w:rsidR="00756A7D">
        <w:t>t responsable de la sécurité de</w:t>
      </w:r>
      <w:r w:rsidR="00D46C5B" w:rsidRPr="003F6AFA">
        <w:t xml:space="preserve"> ses données.</w:t>
      </w:r>
    </w:p>
    <w:p w:rsidR="00D46C5B" w:rsidRPr="003F6AFA" w:rsidRDefault="00E05861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132549">
        <w:t xml:space="preserve">A la fin du délai imparti pour la réalisation du </w:t>
      </w:r>
      <w:r w:rsidR="00031DE9">
        <w:t>projet</w:t>
      </w:r>
      <w:r w:rsidRPr="00132549">
        <w:t xml:space="preserve">, </w:t>
      </w:r>
      <w:r w:rsidR="00031DE9">
        <w:t>l’élève devra produire une présentation d’une dizaine de diapositives.</w:t>
      </w:r>
    </w:p>
    <w:p w:rsidR="007625C0" w:rsidRDefault="008D52EE" w:rsidP="0034690C">
      <w:pPr>
        <w:pStyle w:val="Titre1"/>
        <w:keepNext/>
        <w:keepLines/>
      </w:pPr>
      <w:r>
        <w:t>T</w:t>
      </w:r>
      <w:r w:rsidR="007625C0" w:rsidRPr="007625C0">
        <w:t>ITRE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Default="0005089C" w:rsidP="001A1C17">
            <w:pPr>
              <w:pStyle w:val="Corpsdetexte"/>
              <w:spacing w:after="0"/>
              <w:ind w:left="426"/>
              <w:jc w:val="both"/>
            </w:pPr>
            <w:r>
              <w:t xml:space="preserve">Sudoku </w:t>
            </w:r>
            <w:proofErr w:type="spellStart"/>
            <w:r>
              <w:t>Solver</w:t>
            </w:r>
            <w:proofErr w:type="spellEnd"/>
          </w:p>
        </w:tc>
      </w:tr>
    </w:tbl>
    <w:p w:rsidR="00411F94" w:rsidRDefault="00CA34FD" w:rsidP="0034690C">
      <w:pPr>
        <w:pStyle w:val="Titre1"/>
        <w:keepNext/>
        <w:keepLines/>
      </w:pPr>
      <w:r>
        <w:t>S</w:t>
      </w:r>
      <w:r w:rsidR="00411F94" w:rsidRPr="007625C0"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>
        <w:trPr>
          <w:jc w:val="center"/>
        </w:trPr>
        <w:tc>
          <w:tcPr>
            <w:tcW w:w="5000" w:type="pct"/>
          </w:tcPr>
          <w:p w:rsidR="00E03566" w:rsidRPr="00E03566" w:rsidRDefault="007D72FF" w:rsidP="007D72FF">
            <w:pPr>
              <w:pStyle w:val="Corpsdetexte"/>
              <w:spacing w:after="0"/>
              <w:ind w:left="426"/>
            </w:pPr>
            <w:r>
              <w:t>Site web de c</w:t>
            </w:r>
            <w:r w:rsidR="00226202">
              <w:t xml:space="preserve">réation d’un sudoku automatique et </w:t>
            </w:r>
            <w:r w:rsidR="00C93C04">
              <w:t>résolution</w:t>
            </w:r>
            <w:r w:rsidR="00860AD8">
              <w:t xml:space="preserve"> du sudoku</w:t>
            </w:r>
            <w:r w:rsidR="00226202">
              <w:t xml:space="preserve"> automatique.</w:t>
            </w:r>
          </w:p>
        </w:tc>
      </w:tr>
    </w:tbl>
    <w:p w:rsidR="00411F94" w:rsidRPr="007625C0" w:rsidRDefault="00CA34FD" w:rsidP="007639F4">
      <w:pPr>
        <w:pStyle w:val="Titre1"/>
        <w:keepNext/>
        <w:keepLines/>
        <w:pBdr>
          <w:top w:val="single" w:sz="4" w:space="0" w:color="auto"/>
        </w:pBdr>
      </w:pPr>
      <w:r>
        <w:t>M</w:t>
      </w:r>
      <w:r w:rsidR="00411F94" w:rsidRPr="007625C0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723EAA" w:rsidRDefault="00723EAA" w:rsidP="00723EAA">
            <w:pPr>
              <w:pStyle w:val="Corpsdetexte"/>
              <w:spacing w:after="0"/>
              <w:ind w:left="426"/>
            </w:pPr>
            <w:r>
              <w:t xml:space="preserve">1 </w:t>
            </w:r>
            <w:r w:rsidR="005102E4">
              <w:t>Poste de travail</w:t>
            </w:r>
            <w:r w:rsidR="007D0611">
              <w:t xml:space="preserve"> de l’</w:t>
            </w:r>
            <w:r w:rsidR="00BA66A7">
              <w:t>ETML</w:t>
            </w:r>
          </w:p>
          <w:p w:rsidR="00771EED" w:rsidRDefault="00BA66A7" w:rsidP="001F77E0">
            <w:pPr>
              <w:pStyle w:val="Corpsdetexte"/>
              <w:spacing w:after="0"/>
              <w:ind w:left="426"/>
            </w:pPr>
            <w:r>
              <w:t>Notep</w:t>
            </w:r>
            <w:r w:rsidR="00EC7B0D">
              <w:t xml:space="preserve">ad++ ou </w:t>
            </w:r>
            <w:r>
              <w:t>PHP Storm</w:t>
            </w:r>
          </w:p>
          <w:p w:rsidR="009E569D" w:rsidRDefault="009E569D" w:rsidP="001F77E0">
            <w:pPr>
              <w:pStyle w:val="Corpsdetexte"/>
              <w:spacing w:after="0"/>
              <w:ind w:left="426"/>
            </w:pPr>
            <w:proofErr w:type="spellStart"/>
            <w:r>
              <w:t>EasyPhp</w:t>
            </w:r>
            <w:proofErr w:type="spellEnd"/>
            <w:r w:rsidR="001368FD">
              <w:t xml:space="preserve"> ou autre</w:t>
            </w:r>
          </w:p>
          <w:p w:rsidR="00F66524" w:rsidRDefault="00F66524" w:rsidP="00723EAA">
            <w:pPr>
              <w:pStyle w:val="Corpsdetexte"/>
              <w:spacing w:after="0"/>
              <w:ind w:left="426"/>
            </w:pPr>
            <w:r>
              <w:t>Accès à Internet</w:t>
            </w:r>
          </w:p>
          <w:p w:rsidR="00084B99" w:rsidRDefault="00990F98" w:rsidP="00723EAA">
            <w:pPr>
              <w:pStyle w:val="Corpsdetexte"/>
              <w:spacing w:after="0"/>
              <w:ind w:left="426"/>
            </w:pPr>
            <w:r>
              <w:t>Office 2016</w:t>
            </w:r>
          </w:p>
          <w:p w:rsidR="00723EAA" w:rsidRPr="00771EED" w:rsidRDefault="00723EAA" w:rsidP="00723EAA">
            <w:pPr>
              <w:pStyle w:val="Corpsdetexte"/>
              <w:spacing w:after="0"/>
              <w:ind w:left="426"/>
              <w:rPr>
                <w:lang w:val="fr-CH"/>
              </w:rPr>
            </w:pPr>
          </w:p>
        </w:tc>
      </w:tr>
    </w:tbl>
    <w:p w:rsidR="00411F94" w:rsidRPr="007625C0" w:rsidRDefault="00CA34FD" w:rsidP="00756A7D">
      <w:pPr>
        <w:pStyle w:val="Titre1"/>
        <w:keepNext/>
        <w:keepLines/>
        <w:pBdr>
          <w:top w:val="single" w:sz="4" w:space="0" w:color="auto"/>
        </w:pBdr>
      </w:pPr>
      <w:r>
        <w:t>P</w:t>
      </w:r>
      <w:r w:rsidR="00411F94" w:rsidRPr="007625C0"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AF7342" w:rsidRDefault="006142B1" w:rsidP="00EA6B49">
            <w:pPr>
              <w:pStyle w:val="Corpsdetexte"/>
              <w:spacing w:after="0"/>
              <w:ind w:left="426"/>
            </w:pPr>
            <w:r>
              <w:t>Module 101, 226, 326</w:t>
            </w:r>
            <w:r w:rsidR="002E2CA0">
              <w:t>, 411</w:t>
            </w:r>
          </w:p>
        </w:tc>
      </w:tr>
    </w:tbl>
    <w:p w:rsidR="0051450A" w:rsidRDefault="009C6DF1" w:rsidP="00C45C42">
      <w:pPr>
        <w:pStyle w:val="Titre1"/>
        <w:keepNext/>
        <w:keepLines/>
      </w:pPr>
      <w:r>
        <w:t>DESCRIPTIF DU PROJET</w:t>
      </w:r>
    </w:p>
    <w:p w:rsidR="00D27EDD" w:rsidRDefault="000B25D6" w:rsidP="00A85E6E">
      <w:pPr>
        <w:pStyle w:val="Corpsdetexte"/>
        <w:numPr>
          <w:ilvl w:val="0"/>
          <w:numId w:val="23"/>
        </w:numPr>
        <w:spacing w:after="0"/>
      </w:pPr>
      <w:r>
        <w:t xml:space="preserve">Un système de création de sudoku avec un </w:t>
      </w:r>
      <w:r w:rsidR="00652114">
        <w:t>choix</w:t>
      </w:r>
      <w:r>
        <w:t xml:space="preserve"> de difficulté</w:t>
      </w:r>
      <w:r w:rsidR="00727207">
        <w:t>.</w:t>
      </w:r>
    </w:p>
    <w:p w:rsidR="00A85E6E" w:rsidRDefault="00A85E6E" w:rsidP="00A85E6E">
      <w:pPr>
        <w:pStyle w:val="Corpsdetexte"/>
        <w:numPr>
          <w:ilvl w:val="0"/>
          <w:numId w:val="23"/>
        </w:numPr>
        <w:spacing w:after="0"/>
      </w:pPr>
      <w:r>
        <w:t xml:space="preserve">Permet de jouer au sudoku et </w:t>
      </w:r>
      <w:r w:rsidR="00D32CE7">
        <w:t>une vérification</w:t>
      </w:r>
      <w:r>
        <w:t xml:space="preserve"> est faite lorsque tous les chiffres sont </w:t>
      </w:r>
      <w:r w:rsidR="00D32CE7">
        <w:t>remplis</w:t>
      </w:r>
      <w:r w:rsidR="00BD52A2">
        <w:t>.</w:t>
      </w:r>
    </w:p>
    <w:p w:rsidR="00D32CE7" w:rsidRDefault="00D32CE7" w:rsidP="00A85E6E">
      <w:pPr>
        <w:pStyle w:val="Corpsdetexte"/>
        <w:numPr>
          <w:ilvl w:val="0"/>
          <w:numId w:val="23"/>
        </w:numPr>
        <w:spacing w:after="0"/>
      </w:pPr>
      <w:r>
        <w:t xml:space="preserve">Un système de </w:t>
      </w:r>
      <w:r w:rsidR="00D53A23">
        <w:t>résolution</w:t>
      </w:r>
      <w:r>
        <w:t xml:space="preserve"> automatique de sudoku</w:t>
      </w:r>
      <w:r w:rsidR="00C93A4F">
        <w:t>.</w:t>
      </w:r>
    </w:p>
    <w:p w:rsidR="00891BFD" w:rsidRDefault="00891BFD" w:rsidP="00A85E6E">
      <w:pPr>
        <w:pStyle w:val="Corpsdetexte"/>
        <w:numPr>
          <w:ilvl w:val="0"/>
          <w:numId w:val="23"/>
        </w:numPr>
        <w:spacing w:after="0"/>
      </w:pPr>
      <w:r>
        <w:t xml:space="preserve">Utilisation de </w:t>
      </w:r>
      <w:r w:rsidR="001537C8">
        <w:t>MUI CSS</w:t>
      </w:r>
      <w:r w:rsidR="00AD1FFC">
        <w:t>.</w:t>
      </w:r>
    </w:p>
    <w:p w:rsidR="006375FE" w:rsidRDefault="00E808FC" w:rsidP="005D7CE5">
      <w:pPr>
        <w:pStyle w:val="Corpsdetexte"/>
        <w:numPr>
          <w:ilvl w:val="0"/>
          <w:numId w:val="23"/>
        </w:numPr>
        <w:spacing w:after="0"/>
      </w:pPr>
      <w:r>
        <w:t xml:space="preserve">Utilisation de </w:t>
      </w:r>
      <w:r w:rsidR="00C6464E">
        <w:t>JavaScript</w:t>
      </w:r>
      <w:r w:rsidR="00AD1FFC">
        <w:t>.</w:t>
      </w:r>
    </w:p>
    <w:p w:rsidR="002475AE" w:rsidRDefault="002475AE" w:rsidP="00C52200">
      <w:pPr>
        <w:pStyle w:val="Titre2"/>
      </w:pPr>
      <w:r>
        <w:lastRenderedPageBreak/>
        <w:t>Si le temps le permet</w:t>
      </w:r>
    </w:p>
    <w:p w:rsidR="00ED060D" w:rsidRDefault="00ED060D" w:rsidP="005D7CE5">
      <w:pPr>
        <w:pStyle w:val="Corpsdetexte"/>
        <w:numPr>
          <w:ilvl w:val="0"/>
          <w:numId w:val="23"/>
        </w:numPr>
        <w:spacing w:after="0"/>
      </w:pPr>
      <w:r>
        <w:t>Système de login</w:t>
      </w:r>
      <w:r w:rsidR="009564D1">
        <w:t xml:space="preserve"> pour </w:t>
      </w:r>
      <w:r w:rsidR="00F33209">
        <w:t>enregistrer</w:t>
      </w:r>
      <w:r w:rsidR="009564D1">
        <w:t xml:space="preserve"> les scores</w:t>
      </w:r>
    </w:p>
    <w:p w:rsidR="009564D1" w:rsidRDefault="00F33209" w:rsidP="005D7CE5">
      <w:pPr>
        <w:pStyle w:val="Corpsdetexte"/>
        <w:numPr>
          <w:ilvl w:val="0"/>
          <w:numId w:val="23"/>
        </w:numPr>
        <w:spacing w:after="0"/>
      </w:pPr>
      <w:r>
        <w:t>Tableau des scores (meilleur joueur, meilleur score personnel, meille</w:t>
      </w:r>
      <w:r w:rsidR="00B2405E">
        <w:t>ur performance sur la longue</w:t>
      </w:r>
      <w:r w:rsidR="006652C7">
        <w:t>u</w:t>
      </w:r>
      <w:r w:rsidR="00B2405E">
        <w:t>r</w:t>
      </w:r>
      <w:r w:rsidR="006652C7">
        <w:t xml:space="preserve"> (</w:t>
      </w:r>
      <w:r w:rsidR="00F40DD5">
        <w:t>moyenne de tous les scores</w:t>
      </w:r>
      <w:r w:rsidR="006652C7">
        <w:t>)</w:t>
      </w:r>
      <w:r>
        <w:t>)</w:t>
      </w:r>
    </w:p>
    <w:p w:rsidR="00A85E6E" w:rsidRPr="00D27EDD" w:rsidRDefault="00A85E6E" w:rsidP="002D28B5">
      <w:pPr>
        <w:pStyle w:val="Corpsdetexte"/>
        <w:spacing w:after="0"/>
        <w:ind w:left="426"/>
      </w:pPr>
    </w:p>
    <w:p w:rsidR="003B62CD" w:rsidRDefault="003B62CD" w:rsidP="0034690C">
      <w:pPr>
        <w:pStyle w:val="Titre1"/>
        <w:keepNext/>
        <w:keepLines/>
      </w:pPr>
      <w:r w:rsidRPr="007625C0">
        <w:t xml:space="preserve">POINTS TECHNIQUES ÉVALUÉS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>
        <w:trPr>
          <w:jc w:val="center"/>
        </w:trPr>
        <w:tc>
          <w:tcPr>
            <w:tcW w:w="5000" w:type="pct"/>
          </w:tcPr>
          <w:p w:rsidR="00496A34" w:rsidRDefault="00FB5F6D" w:rsidP="00E025CC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L’attitude durant le projet</w:t>
            </w:r>
          </w:p>
          <w:p w:rsidR="00CA1D36" w:rsidRDefault="00CA1D36" w:rsidP="00E025CC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La tenue du journal de travail</w:t>
            </w:r>
          </w:p>
          <w:p w:rsidR="00CA1D36" w:rsidRDefault="00CA1D36" w:rsidP="00E025CC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 xml:space="preserve">La </w:t>
            </w:r>
            <w:r w:rsidR="00F95590">
              <w:t>présentation</w:t>
            </w:r>
            <w:bookmarkStart w:id="0" w:name="_GoBack"/>
            <w:bookmarkEnd w:id="0"/>
          </w:p>
        </w:tc>
      </w:tr>
    </w:tbl>
    <w:p w:rsidR="00684164" w:rsidRPr="007625C0" w:rsidRDefault="00684164" w:rsidP="0034690C">
      <w:pPr>
        <w:pStyle w:val="Titre1"/>
        <w:keepNext/>
        <w:keepLines/>
      </w:pPr>
      <w:r w:rsidRPr="001A0E0C">
        <w:t>V</w:t>
      </w:r>
      <w:r w:rsidRPr="007625C0">
        <w:t>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1A7" w:rsidRDefault="006A61A7">
      <w:r>
        <w:separator/>
      </w:r>
    </w:p>
  </w:endnote>
  <w:endnote w:type="continuationSeparator" w:id="0">
    <w:p w:rsidR="006A61A7" w:rsidRDefault="006A6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CC1" w:rsidRDefault="00935CC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2F4B5B" w:rsidRDefault="00935CC1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fr-CH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C7701D">
            <w:rPr>
              <w:noProof/>
              <w:sz w:val="16"/>
              <w:szCs w:val="16"/>
            </w:rPr>
            <w:t>Cahier-des-charges-Demomot.docx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F95590">
            <w:rPr>
              <w:noProof/>
              <w:snapToGrid w:val="0"/>
              <w:sz w:val="20"/>
              <w:szCs w:val="20"/>
            </w:rPr>
            <w:t>1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F95590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2D28B5" w:rsidRPr="00CE4D89" w:rsidRDefault="00B73FD4" w:rsidP="00B73FD4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 xml:space="preserve">Dernière </w:t>
          </w:r>
          <w:proofErr w:type="spellStart"/>
          <w:r w:rsidRPr="00CE4D89">
            <w:rPr>
              <w:sz w:val="16"/>
              <w:szCs w:val="16"/>
            </w:rPr>
            <w:t>modif</w:t>
          </w:r>
          <w:proofErr w:type="spellEnd"/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02.12.2010</w:t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Default="00EF36C8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8B8067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C7701D">
      <w:rPr>
        <w:rFonts w:cs="Arial"/>
        <w:noProof/>
        <w:snapToGrid w:val="0"/>
        <w:sz w:val="12"/>
      </w:rPr>
      <w:t>E:\2eme\Demomot\Cahier-des-charges-Demomot.docx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C7701D">
      <w:rPr>
        <w:rFonts w:cs="Arial"/>
        <w:noProof/>
        <w:snapToGrid w:val="0"/>
        <w:sz w:val="12"/>
      </w:rPr>
      <w:t>29/05/2017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C7701D">
      <w:rPr>
        <w:rFonts w:cs="Arial"/>
        <w:noProof/>
        <w:snapToGrid w:val="0"/>
        <w:sz w:val="12"/>
      </w:rPr>
      <w:t>10:43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C7701D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1A7" w:rsidRDefault="006A61A7">
      <w:r>
        <w:separator/>
      </w:r>
    </w:p>
  </w:footnote>
  <w:footnote w:type="continuationSeparator" w:id="0">
    <w:p w:rsidR="006A61A7" w:rsidRDefault="006A6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CC1" w:rsidRDefault="00935CC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Pr="00B73FD4" w:rsidRDefault="00B73FD4" w:rsidP="00031C09">
    <w:pPr>
      <w:pStyle w:val="En-tte"/>
      <w:rPr>
        <w:sz w:val="24"/>
        <w:szCs w:val="24"/>
      </w:rPr>
    </w:pPr>
    <w:r w:rsidRPr="00B73FD4">
      <w:rPr>
        <w:sz w:val="24"/>
        <w:szCs w:val="24"/>
      </w:rPr>
      <w:tab/>
      <w:t>Cahier des charges</w:t>
    </w:r>
    <w:r w:rsidRPr="00B73FD4">
      <w:rPr>
        <w:sz w:val="24"/>
        <w:szCs w:val="24"/>
      </w:rPr>
      <w:tab/>
    </w:r>
    <w:proofErr w:type="spellStart"/>
    <w:r w:rsidR="00031DE9">
      <w:rPr>
        <w:sz w:val="24"/>
        <w:szCs w:val="24"/>
      </w:rPr>
      <w:t>DemoMot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12pt;height:12.7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8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1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50EFC"/>
    <w:multiLevelType w:val="hybridMultilevel"/>
    <w:tmpl w:val="07243BA8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9"/>
  </w:num>
  <w:num w:numId="7">
    <w:abstractNumId w:val="13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  <w:num w:numId="12">
    <w:abstractNumId w:val="11"/>
  </w:num>
  <w:num w:numId="13">
    <w:abstractNumId w:val="14"/>
  </w:num>
  <w:num w:numId="14">
    <w:abstractNumId w:val="2"/>
  </w:num>
  <w:num w:numId="15">
    <w:abstractNumId w:val="10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C8"/>
    <w:rsid w:val="000035E3"/>
    <w:rsid w:val="000077D0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7243"/>
    <w:rsid w:val="0003755F"/>
    <w:rsid w:val="000424E9"/>
    <w:rsid w:val="00042C31"/>
    <w:rsid w:val="00043447"/>
    <w:rsid w:val="0005089C"/>
    <w:rsid w:val="000537E0"/>
    <w:rsid w:val="000613B8"/>
    <w:rsid w:val="0006404B"/>
    <w:rsid w:val="0007050B"/>
    <w:rsid w:val="00070FB8"/>
    <w:rsid w:val="000714B6"/>
    <w:rsid w:val="000733DC"/>
    <w:rsid w:val="000779E1"/>
    <w:rsid w:val="00080D09"/>
    <w:rsid w:val="00084944"/>
    <w:rsid w:val="00084B99"/>
    <w:rsid w:val="00085790"/>
    <w:rsid w:val="00087FE4"/>
    <w:rsid w:val="00090CF4"/>
    <w:rsid w:val="00091714"/>
    <w:rsid w:val="00093B7A"/>
    <w:rsid w:val="000955EE"/>
    <w:rsid w:val="00096747"/>
    <w:rsid w:val="000A1569"/>
    <w:rsid w:val="000A49C7"/>
    <w:rsid w:val="000A6BD5"/>
    <w:rsid w:val="000B25D6"/>
    <w:rsid w:val="000B5600"/>
    <w:rsid w:val="000C24DD"/>
    <w:rsid w:val="000C29F2"/>
    <w:rsid w:val="000C48C0"/>
    <w:rsid w:val="000C4B1C"/>
    <w:rsid w:val="000D06D5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127"/>
    <w:rsid w:val="000F6757"/>
    <w:rsid w:val="00102A14"/>
    <w:rsid w:val="00105905"/>
    <w:rsid w:val="0010755D"/>
    <w:rsid w:val="0011137F"/>
    <w:rsid w:val="00111CB8"/>
    <w:rsid w:val="001126FD"/>
    <w:rsid w:val="001140D0"/>
    <w:rsid w:val="00114E0A"/>
    <w:rsid w:val="00115B30"/>
    <w:rsid w:val="00116C76"/>
    <w:rsid w:val="001229CC"/>
    <w:rsid w:val="0012683C"/>
    <w:rsid w:val="00126A3B"/>
    <w:rsid w:val="00127263"/>
    <w:rsid w:val="00131B45"/>
    <w:rsid w:val="00132549"/>
    <w:rsid w:val="00135008"/>
    <w:rsid w:val="001368FD"/>
    <w:rsid w:val="001416FC"/>
    <w:rsid w:val="00141AA2"/>
    <w:rsid w:val="00144A35"/>
    <w:rsid w:val="00150EA2"/>
    <w:rsid w:val="001537C8"/>
    <w:rsid w:val="00166B8F"/>
    <w:rsid w:val="001707E7"/>
    <w:rsid w:val="001709C2"/>
    <w:rsid w:val="001730F8"/>
    <w:rsid w:val="001736D8"/>
    <w:rsid w:val="00174D0E"/>
    <w:rsid w:val="001750FE"/>
    <w:rsid w:val="00176438"/>
    <w:rsid w:val="001854FF"/>
    <w:rsid w:val="00186359"/>
    <w:rsid w:val="00190DFE"/>
    <w:rsid w:val="00194BD3"/>
    <w:rsid w:val="00196B0A"/>
    <w:rsid w:val="001A0E0C"/>
    <w:rsid w:val="001A1C17"/>
    <w:rsid w:val="001A7D95"/>
    <w:rsid w:val="001A7EEC"/>
    <w:rsid w:val="001B1602"/>
    <w:rsid w:val="001C4861"/>
    <w:rsid w:val="001C5FE1"/>
    <w:rsid w:val="001C6221"/>
    <w:rsid w:val="001C6AFD"/>
    <w:rsid w:val="001D001B"/>
    <w:rsid w:val="001D21D4"/>
    <w:rsid w:val="001D447B"/>
    <w:rsid w:val="001D5F6D"/>
    <w:rsid w:val="001D7338"/>
    <w:rsid w:val="001D7FFC"/>
    <w:rsid w:val="001E3143"/>
    <w:rsid w:val="001E435B"/>
    <w:rsid w:val="001E6C03"/>
    <w:rsid w:val="001F0459"/>
    <w:rsid w:val="001F16C6"/>
    <w:rsid w:val="001F77E0"/>
    <w:rsid w:val="00202E3E"/>
    <w:rsid w:val="002051DB"/>
    <w:rsid w:val="002157FF"/>
    <w:rsid w:val="00215DBB"/>
    <w:rsid w:val="002163FF"/>
    <w:rsid w:val="0022575F"/>
    <w:rsid w:val="00226202"/>
    <w:rsid w:val="00226F1D"/>
    <w:rsid w:val="00233E24"/>
    <w:rsid w:val="00235E51"/>
    <w:rsid w:val="00237A57"/>
    <w:rsid w:val="00242B4F"/>
    <w:rsid w:val="00243FCF"/>
    <w:rsid w:val="002448B9"/>
    <w:rsid w:val="002475AE"/>
    <w:rsid w:val="002510D8"/>
    <w:rsid w:val="002517EF"/>
    <w:rsid w:val="00255D03"/>
    <w:rsid w:val="00256BD0"/>
    <w:rsid w:val="002634BE"/>
    <w:rsid w:val="00265C54"/>
    <w:rsid w:val="00276DA7"/>
    <w:rsid w:val="00277744"/>
    <w:rsid w:val="00277844"/>
    <w:rsid w:val="00280CE1"/>
    <w:rsid w:val="002912EC"/>
    <w:rsid w:val="002918FC"/>
    <w:rsid w:val="00293FD2"/>
    <w:rsid w:val="00295840"/>
    <w:rsid w:val="002A286A"/>
    <w:rsid w:val="002A4419"/>
    <w:rsid w:val="002A6F2D"/>
    <w:rsid w:val="002A742C"/>
    <w:rsid w:val="002B13AA"/>
    <w:rsid w:val="002C0E36"/>
    <w:rsid w:val="002C11EA"/>
    <w:rsid w:val="002C1D9B"/>
    <w:rsid w:val="002C3C2F"/>
    <w:rsid w:val="002C4DCC"/>
    <w:rsid w:val="002D085D"/>
    <w:rsid w:val="002D0B60"/>
    <w:rsid w:val="002D160E"/>
    <w:rsid w:val="002D28B5"/>
    <w:rsid w:val="002D356F"/>
    <w:rsid w:val="002D3F3B"/>
    <w:rsid w:val="002D7D0B"/>
    <w:rsid w:val="002E28C2"/>
    <w:rsid w:val="002E2CA0"/>
    <w:rsid w:val="002E65A0"/>
    <w:rsid w:val="002F028C"/>
    <w:rsid w:val="002F38C2"/>
    <w:rsid w:val="002F4B5B"/>
    <w:rsid w:val="002F5FC3"/>
    <w:rsid w:val="002F645A"/>
    <w:rsid w:val="00303796"/>
    <w:rsid w:val="003070C4"/>
    <w:rsid w:val="00317468"/>
    <w:rsid w:val="00320482"/>
    <w:rsid w:val="003208F6"/>
    <w:rsid w:val="0032573A"/>
    <w:rsid w:val="003326B0"/>
    <w:rsid w:val="00333CCB"/>
    <w:rsid w:val="00333EA2"/>
    <w:rsid w:val="00334F81"/>
    <w:rsid w:val="003359DB"/>
    <w:rsid w:val="003368EB"/>
    <w:rsid w:val="003375E5"/>
    <w:rsid w:val="003403DA"/>
    <w:rsid w:val="00346508"/>
    <w:rsid w:val="0034690C"/>
    <w:rsid w:val="00346F51"/>
    <w:rsid w:val="003477CF"/>
    <w:rsid w:val="00347C78"/>
    <w:rsid w:val="00352A07"/>
    <w:rsid w:val="00352E94"/>
    <w:rsid w:val="00356B1F"/>
    <w:rsid w:val="0035723B"/>
    <w:rsid w:val="00361762"/>
    <w:rsid w:val="00362754"/>
    <w:rsid w:val="00363F29"/>
    <w:rsid w:val="003647CA"/>
    <w:rsid w:val="003656A3"/>
    <w:rsid w:val="00370682"/>
    <w:rsid w:val="00370BD8"/>
    <w:rsid w:val="00375E5D"/>
    <w:rsid w:val="00376563"/>
    <w:rsid w:val="00387B46"/>
    <w:rsid w:val="00392F11"/>
    <w:rsid w:val="003957EA"/>
    <w:rsid w:val="00396ECB"/>
    <w:rsid w:val="00397A68"/>
    <w:rsid w:val="003A04CC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E03B5"/>
    <w:rsid w:val="003E0ACD"/>
    <w:rsid w:val="003E4839"/>
    <w:rsid w:val="003F0D73"/>
    <w:rsid w:val="003F111A"/>
    <w:rsid w:val="003F39D6"/>
    <w:rsid w:val="003F5896"/>
    <w:rsid w:val="003F6AFA"/>
    <w:rsid w:val="003F6DE5"/>
    <w:rsid w:val="00401C72"/>
    <w:rsid w:val="004029F3"/>
    <w:rsid w:val="00402FE3"/>
    <w:rsid w:val="00407F30"/>
    <w:rsid w:val="00411B8A"/>
    <w:rsid w:val="00411F94"/>
    <w:rsid w:val="004123BE"/>
    <w:rsid w:val="00416A9B"/>
    <w:rsid w:val="004216AC"/>
    <w:rsid w:val="00426B52"/>
    <w:rsid w:val="00426F1F"/>
    <w:rsid w:val="0043156E"/>
    <w:rsid w:val="0044155D"/>
    <w:rsid w:val="00444746"/>
    <w:rsid w:val="0044552D"/>
    <w:rsid w:val="00445959"/>
    <w:rsid w:val="00450D42"/>
    <w:rsid w:val="00452C81"/>
    <w:rsid w:val="00454388"/>
    <w:rsid w:val="00456089"/>
    <w:rsid w:val="00456ECA"/>
    <w:rsid w:val="00463E42"/>
    <w:rsid w:val="00466391"/>
    <w:rsid w:val="0047576C"/>
    <w:rsid w:val="00476A34"/>
    <w:rsid w:val="00480297"/>
    <w:rsid w:val="00481A0A"/>
    <w:rsid w:val="00482570"/>
    <w:rsid w:val="004850E0"/>
    <w:rsid w:val="00486A0B"/>
    <w:rsid w:val="00487DE8"/>
    <w:rsid w:val="00491403"/>
    <w:rsid w:val="004940A6"/>
    <w:rsid w:val="00494A37"/>
    <w:rsid w:val="0049563B"/>
    <w:rsid w:val="00496A34"/>
    <w:rsid w:val="004A216B"/>
    <w:rsid w:val="004A571A"/>
    <w:rsid w:val="004A5E91"/>
    <w:rsid w:val="004A6E1B"/>
    <w:rsid w:val="004B2A2F"/>
    <w:rsid w:val="004B2AC6"/>
    <w:rsid w:val="004C02CA"/>
    <w:rsid w:val="004D0854"/>
    <w:rsid w:val="004D224E"/>
    <w:rsid w:val="004D652B"/>
    <w:rsid w:val="004D7378"/>
    <w:rsid w:val="004E1A4A"/>
    <w:rsid w:val="004E322E"/>
    <w:rsid w:val="004E3BF3"/>
    <w:rsid w:val="004E6239"/>
    <w:rsid w:val="004E79BC"/>
    <w:rsid w:val="004F0DEE"/>
    <w:rsid w:val="004F2539"/>
    <w:rsid w:val="004F2867"/>
    <w:rsid w:val="004F31B7"/>
    <w:rsid w:val="004F3475"/>
    <w:rsid w:val="0050414A"/>
    <w:rsid w:val="005101F3"/>
    <w:rsid w:val="005102E4"/>
    <w:rsid w:val="005110B4"/>
    <w:rsid w:val="00512BA0"/>
    <w:rsid w:val="00513DFC"/>
    <w:rsid w:val="0051450A"/>
    <w:rsid w:val="005153B4"/>
    <w:rsid w:val="005153BC"/>
    <w:rsid w:val="00515D48"/>
    <w:rsid w:val="00520994"/>
    <w:rsid w:val="005222F6"/>
    <w:rsid w:val="005234C3"/>
    <w:rsid w:val="00523F39"/>
    <w:rsid w:val="005302DF"/>
    <w:rsid w:val="00534E05"/>
    <w:rsid w:val="00535017"/>
    <w:rsid w:val="00537E67"/>
    <w:rsid w:val="00540F26"/>
    <w:rsid w:val="00541B89"/>
    <w:rsid w:val="005449AD"/>
    <w:rsid w:val="005504B6"/>
    <w:rsid w:val="005571AF"/>
    <w:rsid w:val="005622A6"/>
    <w:rsid w:val="00564F68"/>
    <w:rsid w:val="00565F1B"/>
    <w:rsid w:val="005665BF"/>
    <w:rsid w:val="00571277"/>
    <w:rsid w:val="00574852"/>
    <w:rsid w:val="00575FC8"/>
    <w:rsid w:val="0057693C"/>
    <w:rsid w:val="00580AD1"/>
    <w:rsid w:val="00582249"/>
    <w:rsid w:val="00582744"/>
    <w:rsid w:val="005834D1"/>
    <w:rsid w:val="005858BC"/>
    <w:rsid w:val="00592FD6"/>
    <w:rsid w:val="00595604"/>
    <w:rsid w:val="005A1CAE"/>
    <w:rsid w:val="005A23D5"/>
    <w:rsid w:val="005B0088"/>
    <w:rsid w:val="005B1042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3966"/>
    <w:rsid w:val="005D598E"/>
    <w:rsid w:val="005D7CE5"/>
    <w:rsid w:val="005E16AB"/>
    <w:rsid w:val="005E1C4C"/>
    <w:rsid w:val="005E4787"/>
    <w:rsid w:val="005E5AE9"/>
    <w:rsid w:val="005E6345"/>
    <w:rsid w:val="005F29BD"/>
    <w:rsid w:val="005F61FE"/>
    <w:rsid w:val="0060353E"/>
    <w:rsid w:val="006050DC"/>
    <w:rsid w:val="00605237"/>
    <w:rsid w:val="00611EF0"/>
    <w:rsid w:val="006125FF"/>
    <w:rsid w:val="006142B1"/>
    <w:rsid w:val="00620C30"/>
    <w:rsid w:val="00620DC5"/>
    <w:rsid w:val="00625535"/>
    <w:rsid w:val="00625C54"/>
    <w:rsid w:val="00627265"/>
    <w:rsid w:val="006309B6"/>
    <w:rsid w:val="00632DB8"/>
    <w:rsid w:val="00635432"/>
    <w:rsid w:val="006375FE"/>
    <w:rsid w:val="00637C5B"/>
    <w:rsid w:val="0064018E"/>
    <w:rsid w:val="0064053C"/>
    <w:rsid w:val="00641189"/>
    <w:rsid w:val="00646548"/>
    <w:rsid w:val="00647BC2"/>
    <w:rsid w:val="006503D7"/>
    <w:rsid w:val="00650B44"/>
    <w:rsid w:val="00652114"/>
    <w:rsid w:val="0065262F"/>
    <w:rsid w:val="00654B7E"/>
    <w:rsid w:val="00654BCA"/>
    <w:rsid w:val="006562EF"/>
    <w:rsid w:val="006601B3"/>
    <w:rsid w:val="0066132F"/>
    <w:rsid w:val="00663A9B"/>
    <w:rsid w:val="006652C7"/>
    <w:rsid w:val="0066783B"/>
    <w:rsid w:val="00667A58"/>
    <w:rsid w:val="006718F6"/>
    <w:rsid w:val="00677237"/>
    <w:rsid w:val="00677B98"/>
    <w:rsid w:val="00684164"/>
    <w:rsid w:val="00691302"/>
    <w:rsid w:val="006936A9"/>
    <w:rsid w:val="0069794C"/>
    <w:rsid w:val="006A189D"/>
    <w:rsid w:val="006A1CD3"/>
    <w:rsid w:val="006A5737"/>
    <w:rsid w:val="006A61A7"/>
    <w:rsid w:val="006B1E6F"/>
    <w:rsid w:val="006B21EA"/>
    <w:rsid w:val="006B2D7C"/>
    <w:rsid w:val="006B63EC"/>
    <w:rsid w:val="006B6AFE"/>
    <w:rsid w:val="006B7749"/>
    <w:rsid w:val="006C32CF"/>
    <w:rsid w:val="006C394C"/>
    <w:rsid w:val="006C7F26"/>
    <w:rsid w:val="006D397E"/>
    <w:rsid w:val="006D625A"/>
    <w:rsid w:val="006E3020"/>
    <w:rsid w:val="006F2B04"/>
    <w:rsid w:val="006F48AC"/>
    <w:rsid w:val="006F6D29"/>
    <w:rsid w:val="007003CF"/>
    <w:rsid w:val="0070336D"/>
    <w:rsid w:val="00705D75"/>
    <w:rsid w:val="00705E63"/>
    <w:rsid w:val="007076A9"/>
    <w:rsid w:val="00707983"/>
    <w:rsid w:val="00713251"/>
    <w:rsid w:val="00723EAA"/>
    <w:rsid w:val="00725319"/>
    <w:rsid w:val="00726D4F"/>
    <w:rsid w:val="00727207"/>
    <w:rsid w:val="0073088B"/>
    <w:rsid w:val="00732930"/>
    <w:rsid w:val="0073578A"/>
    <w:rsid w:val="0073662A"/>
    <w:rsid w:val="007416CB"/>
    <w:rsid w:val="007441CF"/>
    <w:rsid w:val="00746E3D"/>
    <w:rsid w:val="00750105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587"/>
    <w:rsid w:val="007B0FFC"/>
    <w:rsid w:val="007B1DCE"/>
    <w:rsid w:val="007B5113"/>
    <w:rsid w:val="007C0818"/>
    <w:rsid w:val="007C374C"/>
    <w:rsid w:val="007D0611"/>
    <w:rsid w:val="007D2035"/>
    <w:rsid w:val="007D334F"/>
    <w:rsid w:val="007D3FC5"/>
    <w:rsid w:val="007D43F0"/>
    <w:rsid w:val="007D5F8F"/>
    <w:rsid w:val="007D72FF"/>
    <w:rsid w:val="007D7B05"/>
    <w:rsid w:val="007E029D"/>
    <w:rsid w:val="007E3C88"/>
    <w:rsid w:val="007E4179"/>
    <w:rsid w:val="007E6125"/>
    <w:rsid w:val="007F0404"/>
    <w:rsid w:val="007F18E2"/>
    <w:rsid w:val="007F68CC"/>
    <w:rsid w:val="00801925"/>
    <w:rsid w:val="00803FAD"/>
    <w:rsid w:val="008057D9"/>
    <w:rsid w:val="00806158"/>
    <w:rsid w:val="00813BB7"/>
    <w:rsid w:val="008160B5"/>
    <w:rsid w:val="00817941"/>
    <w:rsid w:val="0082233A"/>
    <w:rsid w:val="00822D08"/>
    <w:rsid w:val="00831DA2"/>
    <w:rsid w:val="0083424F"/>
    <w:rsid w:val="00842A6C"/>
    <w:rsid w:val="0084541B"/>
    <w:rsid w:val="00846513"/>
    <w:rsid w:val="00846A4A"/>
    <w:rsid w:val="008527FA"/>
    <w:rsid w:val="00855714"/>
    <w:rsid w:val="00855F2B"/>
    <w:rsid w:val="00860AD8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2903"/>
    <w:rsid w:val="00875B8B"/>
    <w:rsid w:val="0087771C"/>
    <w:rsid w:val="008817AA"/>
    <w:rsid w:val="00881CE0"/>
    <w:rsid w:val="00891BFD"/>
    <w:rsid w:val="00893F17"/>
    <w:rsid w:val="00894882"/>
    <w:rsid w:val="008A6A90"/>
    <w:rsid w:val="008B2F7D"/>
    <w:rsid w:val="008B32E4"/>
    <w:rsid w:val="008B3480"/>
    <w:rsid w:val="008B5EB0"/>
    <w:rsid w:val="008B6394"/>
    <w:rsid w:val="008B6A6B"/>
    <w:rsid w:val="008B7045"/>
    <w:rsid w:val="008C2BBB"/>
    <w:rsid w:val="008C667D"/>
    <w:rsid w:val="008C713D"/>
    <w:rsid w:val="008D06A1"/>
    <w:rsid w:val="008D0855"/>
    <w:rsid w:val="008D366D"/>
    <w:rsid w:val="008D3A92"/>
    <w:rsid w:val="008D52E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10B12"/>
    <w:rsid w:val="009112ED"/>
    <w:rsid w:val="00914B3A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72A7"/>
    <w:rsid w:val="009403E6"/>
    <w:rsid w:val="009454E9"/>
    <w:rsid w:val="00955F94"/>
    <w:rsid w:val="009564D1"/>
    <w:rsid w:val="00961FBF"/>
    <w:rsid w:val="00964466"/>
    <w:rsid w:val="0096784C"/>
    <w:rsid w:val="009735AF"/>
    <w:rsid w:val="00973B94"/>
    <w:rsid w:val="00980216"/>
    <w:rsid w:val="00990F98"/>
    <w:rsid w:val="0099177F"/>
    <w:rsid w:val="009A0163"/>
    <w:rsid w:val="009A5D9F"/>
    <w:rsid w:val="009A6B24"/>
    <w:rsid w:val="009A7151"/>
    <w:rsid w:val="009B5187"/>
    <w:rsid w:val="009C496D"/>
    <w:rsid w:val="009C6DF1"/>
    <w:rsid w:val="009D11B6"/>
    <w:rsid w:val="009D264D"/>
    <w:rsid w:val="009D490D"/>
    <w:rsid w:val="009E1A7D"/>
    <w:rsid w:val="009E569D"/>
    <w:rsid w:val="009F095D"/>
    <w:rsid w:val="009F209D"/>
    <w:rsid w:val="00A02670"/>
    <w:rsid w:val="00A040F1"/>
    <w:rsid w:val="00A057E6"/>
    <w:rsid w:val="00A06213"/>
    <w:rsid w:val="00A125FD"/>
    <w:rsid w:val="00A12D81"/>
    <w:rsid w:val="00A130E6"/>
    <w:rsid w:val="00A269CC"/>
    <w:rsid w:val="00A3568D"/>
    <w:rsid w:val="00A364A2"/>
    <w:rsid w:val="00A36BE4"/>
    <w:rsid w:val="00A474DA"/>
    <w:rsid w:val="00A51124"/>
    <w:rsid w:val="00A52BDE"/>
    <w:rsid w:val="00A53829"/>
    <w:rsid w:val="00A56FC1"/>
    <w:rsid w:val="00A57AB3"/>
    <w:rsid w:val="00A6002D"/>
    <w:rsid w:val="00A63154"/>
    <w:rsid w:val="00A633FA"/>
    <w:rsid w:val="00A64031"/>
    <w:rsid w:val="00A65378"/>
    <w:rsid w:val="00A65554"/>
    <w:rsid w:val="00A67183"/>
    <w:rsid w:val="00A85E6E"/>
    <w:rsid w:val="00A871E5"/>
    <w:rsid w:val="00A9029B"/>
    <w:rsid w:val="00A90A36"/>
    <w:rsid w:val="00A941C6"/>
    <w:rsid w:val="00A96811"/>
    <w:rsid w:val="00A97A4E"/>
    <w:rsid w:val="00AA0DBE"/>
    <w:rsid w:val="00AA2693"/>
    <w:rsid w:val="00AA463F"/>
    <w:rsid w:val="00AB0D03"/>
    <w:rsid w:val="00AB31E3"/>
    <w:rsid w:val="00AC066C"/>
    <w:rsid w:val="00AC35AC"/>
    <w:rsid w:val="00AC365D"/>
    <w:rsid w:val="00AC459F"/>
    <w:rsid w:val="00AC57B6"/>
    <w:rsid w:val="00AD00A7"/>
    <w:rsid w:val="00AD0CC8"/>
    <w:rsid w:val="00AD1FFC"/>
    <w:rsid w:val="00AD2324"/>
    <w:rsid w:val="00AE2080"/>
    <w:rsid w:val="00AE35DA"/>
    <w:rsid w:val="00AE4E36"/>
    <w:rsid w:val="00AE69C4"/>
    <w:rsid w:val="00AE7C8A"/>
    <w:rsid w:val="00AF3125"/>
    <w:rsid w:val="00AF4835"/>
    <w:rsid w:val="00AF492C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F1A"/>
    <w:rsid w:val="00B2405E"/>
    <w:rsid w:val="00B26184"/>
    <w:rsid w:val="00B26294"/>
    <w:rsid w:val="00B2638D"/>
    <w:rsid w:val="00B26C69"/>
    <w:rsid w:val="00B31236"/>
    <w:rsid w:val="00B35BB3"/>
    <w:rsid w:val="00B367AC"/>
    <w:rsid w:val="00B418D4"/>
    <w:rsid w:val="00B421AC"/>
    <w:rsid w:val="00B43D4F"/>
    <w:rsid w:val="00B45747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916EE"/>
    <w:rsid w:val="00B94326"/>
    <w:rsid w:val="00B97037"/>
    <w:rsid w:val="00B975FF"/>
    <w:rsid w:val="00BA1055"/>
    <w:rsid w:val="00BA1B2E"/>
    <w:rsid w:val="00BA2E77"/>
    <w:rsid w:val="00BA59CE"/>
    <w:rsid w:val="00BA66A7"/>
    <w:rsid w:val="00BB157F"/>
    <w:rsid w:val="00BB346A"/>
    <w:rsid w:val="00BB3560"/>
    <w:rsid w:val="00BB54CF"/>
    <w:rsid w:val="00BC4FA9"/>
    <w:rsid w:val="00BC58B8"/>
    <w:rsid w:val="00BC5BFC"/>
    <w:rsid w:val="00BD52A2"/>
    <w:rsid w:val="00BD6A0C"/>
    <w:rsid w:val="00BD6B11"/>
    <w:rsid w:val="00BE04FA"/>
    <w:rsid w:val="00BE4F61"/>
    <w:rsid w:val="00BE5CE7"/>
    <w:rsid w:val="00BE5DB8"/>
    <w:rsid w:val="00BE67E9"/>
    <w:rsid w:val="00BF3AA7"/>
    <w:rsid w:val="00BF67FD"/>
    <w:rsid w:val="00BF7C71"/>
    <w:rsid w:val="00C00BB7"/>
    <w:rsid w:val="00C02512"/>
    <w:rsid w:val="00C03BBE"/>
    <w:rsid w:val="00C04CE5"/>
    <w:rsid w:val="00C123F2"/>
    <w:rsid w:val="00C14EDF"/>
    <w:rsid w:val="00C15AE2"/>
    <w:rsid w:val="00C22709"/>
    <w:rsid w:val="00C27C6A"/>
    <w:rsid w:val="00C31C75"/>
    <w:rsid w:val="00C33E03"/>
    <w:rsid w:val="00C45C42"/>
    <w:rsid w:val="00C45DAE"/>
    <w:rsid w:val="00C4658F"/>
    <w:rsid w:val="00C52200"/>
    <w:rsid w:val="00C60126"/>
    <w:rsid w:val="00C635C1"/>
    <w:rsid w:val="00C6429F"/>
    <w:rsid w:val="00C6464E"/>
    <w:rsid w:val="00C7701D"/>
    <w:rsid w:val="00C80F1C"/>
    <w:rsid w:val="00C8786F"/>
    <w:rsid w:val="00C93A4F"/>
    <w:rsid w:val="00C93C04"/>
    <w:rsid w:val="00CA1D36"/>
    <w:rsid w:val="00CA34FD"/>
    <w:rsid w:val="00CA3EBC"/>
    <w:rsid w:val="00CA562D"/>
    <w:rsid w:val="00CA64DD"/>
    <w:rsid w:val="00CB04F0"/>
    <w:rsid w:val="00CB3319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640A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7EDD"/>
    <w:rsid w:val="00D32CE7"/>
    <w:rsid w:val="00D366AC"/>
    <w:rsid w:val="00D374AC"/>
    <w:rsid w:val="00D46C5B"/>
    <w:rsid w:val="00D4723F"/>
    <w:rsid w:val="00D5078B"/>
    <w:rsid w:val="00D51E00"/>
    <w:rsid w:val="00D521A7"/>
    <w:rsid w:val="00D531A8"/>
    <w:rsid w:val="00D53A23"/>
    <w:rsid w:val="00D54DDE"/>
    <w:rsid w:val="00D60808"/>
    <w:rsid w:val="00D61AEF"/>
    <w:rsid w:val="00D6304D"/>
    <w:rsid w:val="00D67993"/>
    <w:rsid w:val="00D71B30"/>
    <w:rsid w:val="00D726FE"/>
    <w:rsid w:val="00D75918"/>
    <w:rsid w:val="00D7665D"/>
    <w:rsid w:val="00D856A8"/>
    <w:rsid w:val="00D87BB2"/>
    <w:rsid w:val="00D919D5"/>
    <w:rsid w:val="00D96DCC"/>
    <w:rsid w:val="00D97BF4"/>
    <w:rsid w:val="00DA5AE5"/>
    <w:rsid w:val="00DA5C10"/>
    <w:rsid w:val="00DB60C0"/>
    <w:rsid w:val="00DC0B99"/>
    <w:rsid w:val="00DC3E3C"/>
    <w:rsid w:val="00DC412C"/>
    <w:rsid w:val="00DC4D97"/>
    <w:rsid w:val="00DC65D6"/>
    <w:rsid w:val="00DC789C"/>
    <w:rsid w:val="00DD0E0D"/>
    <w:rsid w:val="00DD7D9E"/>
    <w:rsid w:val="00DE7931"/>
    <w:rsid w:val="00DF1411"/>
    <w:rsid w:val="00DF2956"/>
    <w:rsid w:val="00E025CC"/>
    <w:rsid w:val="00E03566"/>
    <w:rsid w:val="00E05861"/>
    <w:rsid w:val="00E05A0E"/>
    <w:rsid w:val="00E10287"/>
    <w:rsid w:val="00E11069"/>
    <w:rsid w:val="00E116A4"/>
    <w:rsid w:val="00E11F3B"/>
    <w:rsid w:val="00E1202C"/>
    <w:rsid w:val="00E128CD"/>
    <w:rsid w:val="00E240D6"/>
    <w:rsid w:val="00E2462E"/>
    <w:rsid w:val="00E249C0"/>
    <w:rsid w:val="00E25978"/>
    <w:rsid w:val="00E26038"/>
    <w:rsid w:val="00E265C7"/>
    <w:rsid w:val="00E3433B"/>
    <w:rsid w:val="00E345A8"/>
    <w:rsid w:val="00E3509D"/>
    <w:rsid w:val="00E362F4"/>
    <w:rsid w:val="00E36F84"/>
    <w:rsid w:val="00E45D0B"/>
    <w:rsid w:val="00E53C8C"/>
    <w:rsid w:val="00E55584"/>
    <w:rsid w:val="00E612D4"/>
    <w:rsid w:val="00E62BF2"/>
    <w:rsid w:val="00E63AD2"/>
    <w:rsid w:val="00E63C0A"/>
    <w:rsid w:val="00E644D9"/>
    <w:rsid w:val="00E67BF9"/>
    <w:rsid w:val="00E7220F"/>
    <w:rsid w:val="00E766AA"/>
    <w:rsid w:val="00E808FC"/>
    <w:rsid w:val="00E8162E"/>
    <w:rsid w:val="00E82ECB"/>
    <w:rsid w:val="00E834BD"/>
    <w:rsid w:val="00E84BED"/>
    <w:rsid w:val="00E93849"/>
    <w:rsid w:val="00E94964"/>
    <w:rsid w:val="00EA0BED"/>
    <w:rsid w:val="00EA3679"/>
    <w:rsid w:val="00EA3C4F"/>
    <w:rsid w:val="00EA4400"/>
    <w:rsid w:val="00EA6B49"/>
    <w:rsid w:val="00EA7D49"/>
    <w:rsid w:val="00EB1BF3"/>
    <w:rsid w:val="00EB446B"/>
    <w:rsid w:val="00EB44DE"/>
    <w:rsid w:val="00EC297B"/>
    <w:rsid w:val="00EC49A1"/>
    <w:rsid w:val="00EC7B0D"/>
    <w:rsid w:val="00ED060D"/>
    <w:rsid w:val="00ED23EB"/>
    <w:rsid w:val="00ED5E11"/>
    <w:rsid w:val="00EF1C7A"/>
    <w:rsid w:val="00EF36C8"/>
    <w:rsid w:val="00EF3BBD"/>
    <w:rsid w:val="00F03533"/>
    <w:rsid w:val="00F041A3"/>
    <w:rsid w:val="00F04A8B"/>
    <w:rsid w:val="00F067B4"/>
    <w:rsid w:val="00F06D85"/>
    <w:rsid w:val="00F108E1"/>
    <w:rsid w:val="00F120F3"/>
    <w:rsid w:val="00F16ADB"/>
    <w:rsid w:val="00F20DCB"/>
    <w:rsid w:val="00F22FB7"/>
    <w:rsid w:val="00F319A3"/>
    <w:rsid w:val="00F33209"/>
    <w:rsid w:val="00F40AC0"/>
    <w:rsid w:val="00F40DD5"/>
    <w:rsid w:val="00F43042"/>
    <w:rsid w:val="00F43CAF"/>
    <w:rsid w:val="00F441BA"/>
    <w:rsid w:val="00F453D0"/>
    <w:rsid w:val="00F462C1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6524"/>
    <w:rsid w:val="00F671D6"/>
    <w:rsid w:val="00F70E50"/>
    <w:rsid w:val="00F714CA"/>
    <w:rsid w:val="00F745EC"/>
    <w:rsid w:val="00F76AB9"/>
    <w:rsid w:val="00F80CD6"/>
    <w:rsid w:val="00F81724"/>
    <w:rsid w:val="00F95590"/>
    <w:rsid w:val="00F97096"/>
    <w:rsid w:val="00FA2285"/>
    <w:rsid w:val="00FA3D8C"/>
    <w:rsid w:val="00FA4971"/>
    <w:rsid w:val="00FB1196"/>
    <w:rsid w:val="00FB2121"/>
    <w:rsid w:val="00FB3636"/>
    <w:rsid w:val="00FB5F6D"/>
    <w:rsid w:val="00FB6749"/>
    <w:rsid w:val="00FC6693"/>
    <w:rsid w:val="00FC7A86"/>
    <w:rsid w:val="00FC7E96"/>
    <w:rsid w:val="00FD7D25"/>
    <w:rsid w:val="00FE0160"/>
    <w:rsid w:val="00FE31A8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935AC82"/>
  <w15:docId w15:val="{34F98F46-9C93-4554-872D-CABFD0ED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eme\Demomot\CanevasCdcDemoMo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0CE8D-40DC-4C16-A929-3491B1912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CanevasCdcDemoMot.dotx</Template>
  <TotalTime>143</TotalTime>
  <Pages>2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ETML</dc:creator>
  <cp:lastModifiedBy>ETML</cp:lastModifiedBy>
  <cp:revision>132</cp:revision>
  <cp:lastPrinted>2017-05-29T08:43:00Z</cp:lastPrinted>
  <dcterms:created xsi:type="dcterms:W3CDTF">2017-05-29T06:35:00Z</dcterms:created>
  <dcterms:modified xsi:type="dcterms:W3CDTF">2017-05-29T08:59:00Z</dcterms:modified>
</cp:coreProperties>
</file>